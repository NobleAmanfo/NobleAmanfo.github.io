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E476" w14:textId="4366C21A" w:rsidR="00F926F6" w:rsidRDefault="008D3E46" w:rsidP="001D3646">
      <w:pPr>
        <w:pStyle w:val="Name"/>
      </w:pPr>
      <w:r>
        <w:t xml:space="preserve">nOBLE AMANFO </w:t>
      </w:r>
    </w:p>
    <w:bookmarkStart w:id="0" w:name="OLE_LINK1"/>
    <w:bookmarkStart w:id="1" w:name="OLE_LINK2"/>
    <w:p w14:paraId="392347BA" w14:textId="04B5BA61" w:rsidR="00F926F6" w:rsidRDefault="00622AC7" w:rsidP="00622AC7">
      <w:pPr>
        <w:pStyle w:val="ContactInformation"/>
      </w:pPr>
      <w:r>
        <w:fldChar w:fldCharType="begin"/>
      </w:r>
      <w:r>
        <w:instrText xml:space="preserve"> HYPERLINK "</w:instrText>
      </w:r>
      <w:r w:rsidRPr="00622AC7">
        <w:instrText>https://nobleamanfo.github.io</w:instrText>
      </w:r>
      <w:r>
        <w:instrText xml:space="preserve">" </w:instrText>
      </w:r>
      <w:r>
        <w:fldChar w:fldCharType="separate"/>
      </w:r>
      <w:r w:rsidRPr="00840A2A">
        <w:rPr>
          <w:rStyle w:val="Hyperlink"/>
        </w:rPr>
        <w:t>https://nobleamanfo.gith</w:t>
      </w:r>
      <w:r w:rsidRPr="00840A2A">
        <w:rPr>
          <w:rStyle w:val="Hyperlink"/>
        </w:rPr>
        <w:t>u</w:t>
      </w:r>
      <w:r w:rsidRPr="00840A2A">
        <w:rPr>
          <w:rStyle w:val="Hyperlink"/>
        </w:rPr>
        <w:t>b.io</w:t>
      </w:r>
      <w:bookmarkEnd w:id="0"/>
      <w:bookmarkEnd w:id="1"/>
      <w:r>
        <w:fldChar w:fldCharType="end"/>
      </w:r>
      <w:r w:rsidR="008D3E46">
        <w:t xml:space="preserve"> | 302-423-6369 | nobleamanfo5@gmail.com</w:t>
      </w:r>
    </w:p>
    <w:p w14:paraId="198381A4" w14:textId="551EE3C6" w:rsidR="00F926F6" w:rsidRDefault="008D3E46">
      <w:pPr>
        <w:pStyle w:val="Heading1"/>
      </w:pPr>
      <w:r>
        <w:t>technical skills</w:t>
      </w:r>
    </w:p>
    <w:p w14:paraId="31C4B915" w14:textId="706521A7" w:rsidR="008D3E46" w:rsidRPr="008D3E46" w:rsidRDefault="008D3E46" w:rsidP="008D3E46">
      <w:pPr>
        <w:rPr>
          <w:lang w:bidi="en-US"/>
        </w:rPr>
      </w:pPr>
      <w:r w:rsidRPr="008D3E46">
        <w:rPr>
          <w:b/>
          <w:lang w:bidi="en-US"/>
        </w:rPr>
        <w:t>Front-End:</w:t>
      </w:r>
      <w:r w:rsidRPr="008D3E46">
        <w:rPr>
          <w:lang w:bidi="en-US"/>
        </w:rPr>
        <w:t xml:space="preserve"> (Proficiency is from left to right) React Native, Flutter, HTML, CSS </w:t>
      </w:r>
      <w:r w:rsidRPr="008D3E46">
        <w:rPr>
          <w:b/>
          <w:lang w:bidi="en-US"/>
        </w:rPr>
        <w:tab/>
        <w:t xml:space="preserve"> </w:t>
      </w:r>
    </w:p>
    <w:p w14:paraId="65112699" w14:textId="4A31653F" w:rsidR="00F926F6" w:rsidRDefault="008D3E46">
      <w:pPr>
        <w:rPr>
          <w:lang w:bidi="en-US"/>
        </w:rPr>
      </w:pPr>
      <w:r w:rsidRPr="008D3E46">
        <w:rPr>
          <w:b/>
          <w:lang w:bidi="en-US"/>
        </w:rPr>
        <w:t>Languages:</w:t>
      </w:r>
      <w:r w:rsidRPr="008D3E46">
        <w:rPr>
          <w:lang w:bidi="en-US"/>
        </w:rPr>
        <w:t xml:space="preserve"> (Proficiency is from left to right) JavaScript, Dart, SQL, Java,</w:t>
      </w:r>
    </w:p>
    <w:p w14:paraId="5257FA1B" w14:textId="77777777" w:rsidR="008D3E46" w:rsidRDefault="008D3E46" w:rsidP="008D3E46">
      <w:pPr>
        <w:pStyle w:val="Heading1"/>
      </w:pPr>
      <w:r>
        <w:t>personal projects</w:t>
      </w:r>
    </w:p>
    <w:p w14:paraId="1422C9C9" w14:textId="77777777" w:rsidR="008D3E46" w:rsidRPr="008D3E46" w:rsidRDefault="008D3E46" w:rsidP="008D3E46">
      <w:pPr>
        <w:pStyle w:val="ListBullet"/>
        <w:rPr>
          <w:b/>
          <w:bCs/>
        </w:rPr>
      </w:pPr>
      <w:hyperlink r:id="rId8" w:history="1">
        <w:proofErr w:type="spellStart"/>
        <w:r w:rsidRPr="008D3E46">
          <w:rPr>
            <w:rStyle w:val="Hyperlink"/>
            <w:b/>
            <w:bCs/>
          </w:rPr>
          <w:t>MlsRadar</w:t>
        </w:r>
        <w:proofErr w:type="spellEnd"/>
      </w:hyperlink>
    </w:p>
    <w:p w14:paraId="15A3CDAF" w14:textId="77777777" w:rsidR="008D3E46" w:rsidRPr="008D3E46" w:rsidRDefault="008D3E46" w:rsidP="008D3E46">
      <w:pPr>
        <w:pStyle w:val="ListBullet"/>
        <w:rPr>
          <w:lang w:val="en-GB"/>
        </w:rPr>
      </w:pPr>
      <w:r w:rsidRPr="008D3E46">
        <w:rPr>
          <w:lang w:val="en-GB"/>
        </w:rPr>
        <w:t xml:space="preserve">Built a full stack react native app, For my senior thesis project, </w:t>
      </w:r>
    </w:p>
    <w:p w14:paraId="481665C0" w14:textId="77777777" w:rsidR="008D3E46" w:rsidRPr="008D3E46" w:rsidRDefault="008D3E46" w:rsidP="008D3E46">
      <w:pPr>
        <w:pStyle w:val="ListBullet"/>
        <w:rPr>
          <w:lang w:val="en-GB"/>
        </w:rPr>
      </w:pPr>
      <w:r w:rsidRPr="008D3E46">
        <w:rPr>
          <w:lang w:val="en-GB"/>
        </w:rPr>
        <w:t xml:space="preserve">and connected the app to an existing API </w:t>
      </w:r>
    </w:p>
    <w:p w14:paraId="1E4A52EA" w14:textId="77777777" w:rsidR="008D3E46" w:rsidRPr="008D3E46" w:rsidRDefault="008D3E46" w:rsidP="008D3E46">
      <w:pPr>
        <w:pStyle w:val="ListBullet"/>
        <w:rPr>
          <w:lang w:val="en-GB"/>
        </w:rPr>
      </w:pPr>
      <w:r w:rsidRPr="008D3E46">
        <w:rPr>
          <w:lang w:val="en-GB"/>
        </w:rPr>
        <w:t xml:space="preserve">Built a functioning authentication page making use of firebase </w:t>
      </w:r>
    </w:p>
    <w:p w14:paraId="245B9E85" w14:textId="77777777" w:rsidR="008D3E46" w:rsidRPr="008D3E46" w:rsidRDefault="008D3E46" w:rsidP="008D3E46">
      <w:pPr>
        <w:pStyle w:val="ListBullet"/>
      </w:pPr>
      <w:hyperlink r:id="rId9" w:history="1">
        <w:r w:rsidRPr="008D3E46">
          <w:rPr>
            <w:rStyle w:val="Hyperlink"/>
          </w:rPr>
          <w:t>Bank App</w:t>
        </w:r>
      </w:hyperlink>
    </w:p>
    <w:p w14:paraId="69DD210A" w14:textId="77777777" w:rsidR="008D3E46" w:rsidRPr="008D3E46" w:rsidRDefault="008D3E46" w:rsidP="008D3E46">
      <w:pPr>
        <w:pStyle w:val="ListBullet"/>
      </w:pPr>
      <w:r w:rsidRPr="008D3E46">
        <w:rPr>
          <w:lang w:bidi="en-US"/>
        </w:rPr>
        <w:t xml:space="preserve">Implemented the front-end of an application for holding banking information. </w:t>
      </w:r>
    </w:p>
    <w:p w14:paraId="63497CD5" w14:textId="77777777" w:rsidR="008D3E46" w:rsidRPr="008D3E46" w:rsidRDefault="008D3E46" w:rsidP="008D3E46">
      <w:pPr>
        <w:pStyle w:val="ListBullet"/>
      </w:pPr>
      <w:hyperlink r:id="rId10" w:history="1">
        <w:r w:rsidRPr="008D3E46">
          <w:rPr>
            <w:rStyle w:val="Hyperlink"/>
            <w:lang w:bidi="en-US"/>
          </w:rPr>
          <w:t>Vibes Concept</w:t>
        </w:r>
      </w:hyperlink>
    </w:p>
    <w:p w14:paraId="1546EF6B" w14:textId="77777777" w:rsidR="008D3E46" w:rsidRPr="008D3E46" w:rsidRDefault="008D3E46" w:rsidP="008D3E46">
      <w:pPr>
        <w:pStyle w:val="ListBullet"/>
      </w:pPr>
      <w:r w:rsidRPr="008D3E46">
        <w:rPr>
          <w:lang w:bidi="en-US"/>
        </w:rPr>
        <w:t>Implemented the front-end of a streaming platform designed on dribble.</w:t>
      </w:r>
      <w:r w:rsidRPr="008D3E46">
        <w:rPr>
          <w:b/>
          <w:lang w:bidi="en-US"/>
        </w:rPr>
        <w:t xml:space="preserve"> </w:t>
      </w:r>
    </w:p>
    <w:p w14:paraId="5D5B8EE5" w14:textId="77777777" w:rsidR="008D3E46" w:rsidRPr="008D3E46" w:rsidRDefault="008D3E46" w:rsidP="008D3E46">
      <w:pPr>
        <w:pStyle w:val="ListBullet"/>
      </w:pPr>
      <w:hyperlink r:id="rId11" w:history="1">
        <w:r w:rsidRPr="008D3E46">
          <w:rPr>
            <w:rStyle w:val="Hyperlink"/>
            <w:lang w:bidi="en-US"/>
          </w:rPr>
          <w:t>Water Shop</w:t>
        </w:r>
      </w:hyperlink>
    </w:p>
    <w:p w14:paraId="1C85DBC8" w14:textId="77777777" w:rsidR="008D3E46" w:rsidRPr="008D3E46" w:rsidRDefault="008D3E46" w:rsidP="008D3E46">
      <w:pPr>
        <w:pStyle w:val="ListBullet"/>
        <w:rPr>
          <w:lang w:bidi="en-US"/>
        </w:rPr>
      </w:pPr>
      <w:r w:rsidRPr="008D3E46">
        <w:rPr>
          <w:lang w:bidi="en-US"/>
        </w:rPr>
        <w:t>Implemented the front end of an online water store designed on dribble</w:t>
      </w:r>
    </w:p>
    <w:p w14:paraId="564D5368" w14:textId="77777777" w:rsidR="008D3E46" w:rsidRPr="008D3E46" w:rsidRDefault="008D3E46" w:rsidP="008D3E46">
      <w:pPr>
        <w:pStyle w:val="ListBullet"/>
        <w:rPr>
          <w:lang w:bidi="en-US"/>
        </w:rPr>
      </w:pPr>
      <w:hyperlink r:id="rId12" w:history="1">
        <w:r w:rsidRPr="008D3E46">
          <w:rPr>
            <w:rStyle w:val="Hyperlink"/>
            <w:lang w:bidi="en-US"/>
          </w:rPr>
          <w:t>Ninja ID</w:t>
        </w:r>
      </w:hyperlink>
    </w:p>
    <w:p w14:paraId="6405ECBD" w14:textId="67F38513" w:rsidR="008D3E46" w:rsidRDefault="008D3E46" w:rsidP="008D3E46">
      <w:pPr>
        <w:pStyle w:val="ListBullet"/>
        <w:rPr>
          <w:lang w:bidi="en-US"/>
        </w:rPr>
      </w:pPr>
      <w:r w:rsidRPr="008D3E46">
        <w:rPr>
          <w:lang w:bidi="en-US"/>
        </w:rPr>
        <w:t>One of the beginner level</w:t>
      </w:r>
      <w:r>
        <w:rPr>
          <w:lang w:bidi="en-US"/>
        </w:rPr>
        <w:t xml:space="preserve"> </w:t>
      </w:r>
      <w:r w:rsidRPr="008D3E46">
        <w:rPr>
          <w:lang w:bidi="en-US"/>
        </w:rPr>
        <w:t>UI’s I implemented when starting out in flutter</w:t>
      </w:r>
    </w:p>
    <w:sdt>
      <w:sdtPr>
        <w:id w:val="1728489637"/>
        <w:placeholder>
          <w:docPart w:val="04FB22173141834D998D2AC2EB8FDE7B"/>
        </w:placeholder>
        <w:temporary/>
        <w:showingPlcHdr/>
        <w15:appearance w15:val="hidden"/>
      </w:sdtPr>
      <w:sdtContent>
        <w:p w14:paraId="5E02BA5C" w14:textId="77777777" w:rsidR="00F926F6" w:rsidRDefault="001D3646">
          <w:pPr>
            <w:pStyle w:val="Heading1"/>
          </w:pPr>
          <w:r>
            <w:rPr>
              <w:lang w:val="en-GB" w:bidi="en-GB"/>
            </w:rPr>
            <w:t>Experience</w:t>
          </w:r>
        </w:p>
      </w:sdtContent>
    </w:sdt>
    <w:p w14:paraId="7124AD51" w14:textId="7E90B135" w:rsidR="008D3E46" w:rsidRDefault="008D3E46" w:rsidP="008D3E46">
      <w:pPr>
        <w:pStyle w:val="Heading3"/>
      </w:pPr>
      <w:r>
        <w:t>Graduate Assistant</w:t>
      </w:r>
      <w:r w:rsidRPr="006264BD">
        <w:t xml:space="preserve"> | </w:t>
      </w:r>
      <w:r>
        <w:t>August 2022</w:t>
      </w:r>
      <w:r w:rsidRPr="006264BD">
        <w:t xml:space="preserve"> </w:t>
      </w:r>
      <w:r>
        <w:t>–</w:t>
      </w:r>
      <w:r w:rsidRPr="006264BD">
        <w:t xml:space="preserve"> </w:t>
      </w:r>
      <w:r>
        <w:t>present</w:t>
      </w:r>
      <w:r w:rsidRPr="006264BD">
        <w:t xml:space="preserve">| </w:t>
      </w:r>
      <w:r>
        <w:t>Towson University</w:t>
      </w:r>
    </w:p>
    <w:p w14:paraId="2719DF1C" w14:textId="77777777" w:rsidR="008D3E46" w:rsidRPr="001A4DF9" w:rsidRDefault="008D3E46" w:rsidP="008D3E46">
      <w:pPr>
        <w:numPr>
          <w:ilvl w:val="0"/>
          <w:numId w:val="16"/>
        </w:numPr>
        <w:spacing w:after="80" w:line="259" w:lineRule="auto"/>
        <w:ind w:hanging="360"/>
      </w:pPr>
      <w:r w:rsidRPr="001A4DF9">
        <w:rPr>
          <w:lang w:val="en-GB"/>
        </w:rPr>
        <w:t xml:space="preserve">Responsible for grading 50+ Graduate and Undergraduate students. </w:t>
      </w:r>
    </w:p>
    <w:p w14:paraId="2690F131" w14:textId="77777777" w:rsidR="008D3E46" w:rsidRPr="001A4DF9" w:rsidRDefault="008D3E46" w:rsidP="008D3E46">
      <w:pPr>
        <w:numPr>
          <w:ilvl w:val="0"/>
          <w:numId w:val="16"/>
        </w:numPr>
        <w:spacing w:after="80" w:line="259" w:lineRule="auto"/>
        <w:ind w:hanging="360"/>
      </w:pPr>
      <w:r w:rsidRPr="001A4DF9">
        <w:rPr>
          <w:lang w:val="en-GB"/>
        </w:rPr>
        <w:t>Lectured four classes in cyber security and access control.</w:t>
      </w:r>
    </w:p>
    <w:p w14:paraId="2181AB3C" w14:textId="77777777" w:rsidR="008D3E46" w:rsidRPr="006264BD" w:rsidRDefault="008D3E46" w:rsidP="008D3E46">
      <w:pPr>
        <w:pStyle w:val="Heading3"/>
      </w:pPr>
      <w:r>
        <w:t>Flutter Developer</w:t>
      </w:r>
      <w:r w:rsidRPr="006264BD">
        <w:t xml:space="preserve"> | </w:t>
      </w:r>
      <w:r>
        <w:t>February 2021</w:t>
      </w:r>
      <w:r w:rsidRPr="006264BD">
        <w:t xml:space="preserve"> </w:t>
      </w:r>
      <w:r>
        <w:t>–</w:t>
      </w:r>
      <w:r w:rsidRPr="006264BD">
        <w:t xml:space="preserve"> </w:t>
      </w:r>
      <w:r>
        <w:t>July 2021</w:t>
      </w:r>
      <w:r w:rsidRPr="006264BD">
        <w:t xml:space="preserve"> | </w:t>
      </w:r>
      <w:r>
        <w:t>Atom tech</w:t>
      </w:r>
    </w:p>
    <w:p w14:paraId="0692ECC0" w14:textId="77777777" w:rsidR="008D3E46" w:rsidRPr="001A4DF9" w:rsidRDefault="008D3E46" w:rsidP="008D3E46">
      <w:pPr>
        <w:pStyle w:val="ListParagraph"/>
        <w:numPr>
          <w:ilvl w:val="0"/>
          <w:numId w:val="17"/>
        </w:numPr>
        <w:spacing w:after="80" w:line="259" w:lineRule="auto"/>
        <w:rPr>
          <w:lang w:val="en-GB"/>
        </w:rPr>
      </w:pPr>
      <w:r w:rsidRPr="001A4DF9">
        <w:rPr>
          <w:lang w:val="en-GB"/>
        </w:rPr>
        <w:t>Developed an app that’s supposed to work with the churches in Lagos.</w:t>
      </w:r>
    </w:p>
    <w:p w14:paraId="4D912DF5" w14:textId="77777777" w:rsidR="008D3E46" w:rsidRPr="005D5793" w:rsidRDefault="008D3E46" w:rsidP="008D3E46">
      <w:pPr>
        <w:pStyle w:val="ListParagraph"/>
        <w:numPr>
          <w:ilvl w:val="0"/>
          <w:numId w:val="17"/>
        </w:numPr>
        <w:spacing w:after="80" w:line="259" w:lineRule="auto"/>
      </w:pPr>
      <w:r w:rsidRPr="001A4DF9">
        <w:rPr>
          <w:lang w:val="en-GB"/>
        </w:rPr>
        <w:t>Worked in an agile environment to build the product from wireframe to production level.</w:t>
      </w:r>
    </w:p>
    <w:p w14:paraId="31CD80C9" w14:textId="5C6089BB" w:rsidR="00F926F6" w:rsidRDefault="00F926F6" w:rsidP="00622AC7">
      <w:pPr>
        <w:pStyle w:val="ListBullet"/>
        <w:numPr>
          <w:ilvl w:val="0"/>
          <w:numId w:val="0"/>
        </w:numPr>
      </w:pPr>
    </w:p>
    <w:sdt>
      <w:sdtPr>
        <w:id w:val="720946933"/>
        <w:placeholder>
          <w:docPart w:val="555A3F5959262443AE1F9A7157D9A268"/>
        </w:placeholder>
        <w:temporary/>
        <w:showingPlcHdr/>
        <w15:appearance w15:val="hidden"/>
      </w:sdtPr>
      <w:sdtContent>
        <w:p w14:paraId="33D272DE" w14:textId="77777777" w:rsidR="00F926F6" w:rsidRDefault="001D3646">
          <w:pPr>
            <w:pStyle w:val="Heading1"/>
          </w:pPr>
          <w:r>
            <w:rPr>
              <w:lang w:val="en-GB" w:bidi="en-GB"/>
            </w:rPr>
            <w:t>Education</w:t>
          </w:r>
        </w:p>
      </w:sdtContent>
    </w:sdt>
    <w:p w14:paraId="1B5A315B" w14:textId="4EB56456" w:rsidR="008D3E46" w:rsidRPr="008D3E46" w:rsidRDefault="008D3E46" w:rsidP="008D3E46">
      <w:r w:rsidRPr="008D3E46">
        <w:t>MS. in Applied Information Technology current GPA (3.33) | August 2021 - present</w:t>
      </w:r>
    </w:p>
    <w:p w14:paraId="6E242F12" w14:textId="77777777" w:rsidR="008D3E46" w:rsidRPr="008D3E46" w:rsidRDefault="008D3E46" w:rsidP="008D3E46">
      <w:r w:rsidRPr="008D3E46">
        <w:t>Towson University, MD</w:t>
      </w:r>
    </w:p>
    <w:p w14:paraId="7D2EBC86" w14:textId="77777777" w:rsidR="008D3E46" w:rsidRPr="008D3E46" w:rsidRDefault="008D3E46" w:rsidP="008D3E46">
      <w:r w:rsidRPr="008D3E46">
        <w:t>B.Sc. in Software Engineering | August 2016 – January 2021</w:t>
      </w:r>
    </w:p>
    <w:p w14:paraId="2B8D6BF1" w14:textId="1D5CC83B" w:rsidR="00F926F6" w:rsidRDefault="008D3E46">
      <w:r w:rsidRPr="008D3E46">
        <w:t xml:space="preserve">American University of Nigeria, Adamawa </w:t>
      </w:r>
    </w:p>
    <w:p w14:paraId="51FAF4D0" w14:textId="20C20D94" w:rsidR="008D3E46" w:rsidRDefault="008D3E46" w:rsidP="008D3E46">
      <w:pPr>
        <w:pStyle w:val="Heading1"/>
      </w:pPr>
      <w:r>
        <w:t>PERSONAL INTERESTS, ACTIVITIES, AND ACHIEVEMENTS</w:t>
      </w:r>
    </w:p>
    <w:p w14:paraId="33AAC04C" w14:textId="77777777" w:rsidR="008D3E46" w:rsidRPr="008D3E46" w:rsidRDefault="008D3E46" w:rsidP="008D3E46">
      <w:pPr>
        <w:numPr>
          <w:ilvl w:val="0"/>
          <w:numId w:val="15"/>
        </w:numPr>
        <w:rPr>
          <w:lang w:bidi="en-US"/>
        </w:rPr>
      </w:pPr>
      <w:r w:rsidRPr="008D3E46">
        <w:t>Dean’s List (AUN) | Spring 2021</w:t>
      </w:r>
    </w:p>
    <w:p w14:paraId="389FF37C" w14:textId="77777777" w:rsidR="008D3E46" w:rsidRPr="008D3E46" w:rsidRDefault="008D3E46" w:rsidP="008D3E46">
      <w:pPr>
        <w:numPr>
          <w:ilvl w:val="0"/>
          <w:numId w:val="15"/>
        </w:numPr>
        <w:rPr>
          <w:lang w:bidi="en-US"/>
        </w:rPr>
      </w:pPr>
      <w:r w:rsidRPr="008D3E46">
        <w:t>Member, Emerging Leaders Academy, AUN | August 2019 – Spring 2020</w:t>
      </w:r>
    </w:p>
    <w:p w14:paraId="6B4CA7A6" w14:textId="77777777" w:rsidR="008D3E46" w:rsidRPr="008D3E46" w:rsidRDefault="008D3E46" w:rsidP="008D3E46">
      <w:pPr>
        <w:numPr>
          <w:ilvl w:val="0"/>
          <w:numId w:val="15"/>
        </w:numPr>
        <w:rPr>
          <w:lang w:bidi="en-US"/>
        </w:rPr>
      </w:pPr>
      <w:r w:rsidRPr="008D3E46">
        <w:t>Skilled at multiple musical instruments (Drums, piano, and music production)</w:t>
      </w:r>
    </w:p>
    <w:p w14:paraId="76C86FB5" w14:textId="77777777" w:rsidR="008D3E46" w:rsidRPr="008D3E46" w:rsidRDefault="008D3E46" w:rsidP="008D3E46">
      <w:pPr>
        <w:numPr>
          <w:ilvl w:val="0"/>
          <w:numId w:val="15"/>
        </w:numPr>
        <w:rPr>
          <w:lang w:bidi="en-US"/>
        </w:rPr>
      </w:pPr>
      <w:r w:rsidRPr="008D3E46">
        <w:rPr>
          <w:b/>
          <w:lang w:bidi="en-US"/>
        </w:rPr>
        <w:t>Co-written and Co-produced released songs</w:t>
      </w:r>
      <w:r w:rsidRPr="008D3E46">
        <w:rPr>
          <w:lang w:bidi="en-US"/>
        </w:rPr>
        <w:t xml:space="preserve"> </w:t>
      </w:r>
    </w:p>
    <w:p w14:paraId="02725BE2" w14:textId="77777777" w:rsidR="008D3E46" w:rsidRPr="008D3E46" w:rsidRDefault="008D3E46" w:rsidP="008D3E46">
      <w:pPr>
        <w:numPr>
          <w:ilvl w:val="0"/>
          <w:numId w:val="15"/>
        </w:numPr>
        <w:rPr>
          <w:lang w:bidi="en-US"/>
        </w:rPr>
      </w:pPr>
      <w:hyperlink r:id="rId13" w:history="1">
        <w:hyperlink r:id="rId14" w:history="1">
          <w:r w:rsidRPr="008D3E46">
            <w:rPr>
              <w:rStyle w:val="Hyperlink"/>
              <w:lang w:bidi="en-US"/>
            </w:rPr>
            <w:t>Spoti</w:t>
          </w:r>
        </w:hyperlink>
        <w:proofErr w:type="spellStart"/>
        <w:r w:rsidRPr="008D3E46">
          <w:rPr>
            <w:rStyle w:val="Hyperlink"/>
            <w:lang w:bidi="en-US"/>
          </w:rPr>
          <w:t>fy</w:t>
        </w:r>
        <w:proofErr w:type="spellEnd"/>
      </w:hyperlink>
    </w:p>
    <w:p w14:paraId="21A629CA" w14:textId="357D3205" w:rsidR="008D3E46" w:rsidRDefault="008D3E46" w:rsidP="008D3E46">
      <w:pPr>
        <w:numPr>
          <w:ilvl w:val="0"/>
          <w:numId w:val="15"/>
        </w:numPr>
        <w:rPr>
          <w:lang w:bidi="en-US"/>
        </w:rPr>
      </w:pPr>
      <w:hyperlink r:id="rId15" w:history="1">
        <w:r w:rsidRPr="008D3E46">
          <w:rPr>
            <w:rStyle w:val="Hyperlink"/>
            <w:lang w:bidi="en-US"/>
          </w:rPr>
          <w:t>Apple music</w:t>
        </w:r>
      </w:hyperlink>
    </w:p>
    <w:p w14:paraId="1EF4A769" w14:textId="270378BF" w:rsidR="008D3E46" w:rsidRPr="008D3E46" w:rsidRDefault="008D3E46" w:rsidP="008D3E46">
      <w:pPr>
        <w:ind w:left="360"/>
        <w:rPr>
          <w:lang w:bidi="en-US"/>
        </w:rPr>
      </w:pPr>
    </w:p>
    <w:p w14:paraId="7E9DE4E6" w14:textId="77777777" w:rsidR="008D3E46" w:rsidRPr="008D3E46" w:rsidRDefault="008D3E46" w:rsidP="008D3E46">
      <w:r w:rsidRPr="008D3E46">
        <w:rPr>
          <w:b/>
        </w:rPr>
        <w:t xml:space="preserve">LANGUAGES: </w:t>
      </w:r>
      <w:r w:rsidRPr="008D3E46">
        <w:t>English and Igbo*</w:t>
      </w:r>
      <w:r w:rsidRPr="008D3E46">
        <w:rPr>
          <w:b/>
        </w:rPr>
        <w:t xml:space="preserve"> </w:t>
      </w:r>
    </w:p>
    <w:p w14:paraId="0B7A30ED" w14:textId="77777777" w:rsidR="008D3E46" w:rsidRDefault="008D3E46"/>
    <w:sectPr w:rsidR="008D3E46">
      <w:headerReference w:type="default" r:id="rId16"/>
      <w:footerReference w:type="default" r:id="rId17"/>
      <w:headerReference w:type="first" r:id="rId18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F8151" w14:textId="77777777" w:rsidR="00040A57" w:rsidRDefault="00040A57">
      <w:r>
        <w:separator/>
      </w:r>
    </w:p>
  </w:endnote>
  <w:endnote w:type="continuationSeparator" w:id="0">
    <w:p w14:paraId="2549E5A2" w14:textId="77777777" w:rsidR="00040A57" w:rsidRDefault="00040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01BA" w14:textId="77777777" w:rsidR="00F926F6" w:rsidRDefault="001D3646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A1E27" w14:textId="77777777" w:rsidR="00040A57" w:rsidRDefault="00040A57">
      <w:r>
        <w:separator/>
      </w:r>
    </w:p>
  </w:footnote>
  <w:footnote w:type="continuationSeparator" w:id="0">
    <w:p w14:paraId="522B5AA6" w14:textId="77777777" w:rsidR="00040A57" w:rsidRDefault="00040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781E9" w14:textId="77777777" w:rsidR="00F926F6" w:rsidRDefault="001D3646">
    <w:r>
      <w:rPr>
        <w:noProof/>
        <w:lang w:eastAsia="zh-CN" w:bidi="he-IL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D5AEC31" wp14:editId="4423E06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5619234D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553B9" w14:textId="77777777" w:rsidR="00F926F6" w:rsidRDefault="001D3646"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F63B524" wp14:editId="1F28FFF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F18BEB" w14:textId="77777777" w:rsidR="00F926F6" w:rsidRDefault="00F926F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F63B524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2F18BEB" w14:textId="77777777" w:rsidR="00F926F6" w:rsidRDefault="00F926F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4ECE0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DA4B75"/>
    <w:multiLevelType w:val="hybridMultilevel"/>
    <w:tmpl w:val="0F825E62"/>
    <w:lvl w:ilvl="0" w:tplc="98B4D2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E1AB2"/>
    <w:multiLevelType w:val="hybridMultilevel"/>
    <w:tmpl w:val="358C9F36"/>
    <w:lvl w:ilvl="0" w:tplc="98B4D2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B2F0A"/>
    <w:multiLevelType w:val="hybridMultilevel"/>
    <w:tmpl w:val="8A3A6E3E"/>
    <w:lvl w:ilvl="0" w:tplc="98B4D2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6AF3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F2E2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14BD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90EF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12D1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32C1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8EEE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1872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47E78EA"/>
    <w:multiLevelType w:val="hybridMultilevel"/>
    <w:tmpl w:val="C5166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282927">
    <w:abstractNumId w:val="9"/>
  </w:num>
  <w:num w:numId="2" w16cid:durableId="78602864">
    <w:abstractNumId w:val="15"/>
  </w:num>
  <w:num w:numId="3" w16cid:durableId="1570190342">
    <w:abstractNumId w:val="10"/>
  </w:num>
  <w:num w:numId="4" w16cid:durableId="1358921173">
    <w:abstractNumId w:val="7"/>
  </w:num>
  <w:num w:numId="5" w16cid:durableId="1685127832">
    <w:abstractNumId w:val="6"/>
  </w:num>
  <w:num w:numId="6" w16cid:durableId="736702962">
    <w:abstractNumId w:val="5"/>
  </w:num>
  <w:num w:numId="7" w16cid:durableId="1898007658">
    <w:abstractNumId w:val="4"/>
  </w:num>
  <w:num w:numId="8" w16cid:durableId="2019692897">
    <w:abstractNumId w:val="8"/>
  </w:num>
  <w:num w:numId="9" w16cid:durableId="3830406">
    <w:abstractNumId w:val="3"/>
  </w:num>
  <w:num w:numId="10" w16cid:durableId="300113715">
    <w:abstractNumId w:val="2"/>
  </w:num>
  <w:num w:numId="11" w16cid:durableId="1855260265">
    <w:abstractNumId w:val="1"/>
  </w:num>
  <w:num w:numId="12" w16cid:durableId="2070110358">
    <w:abstractNumId w:val="0"/>
  </w:num>
  <w:num w:numId="13" w16cid:durableId="1994598074">
    <w:abstractNumId w:val="16"/>
  </w:num>
  <w:num w:numId="14" w16cid:durableId="1355961027">
    <w:abstractNumId w:val="12"/>
  </w:num>
  <w:num w:numId="15" w16cid:durableId="1502548377">
    <w:abstractNumId w:val="11"/>
  </w:num>
  <w:num w:numId="16" w16cid:durableId="419722342">
    <w:abstractNumId w:val="13"/>
  </w:num>
  <w:num w:numId="17" w16cid:durableId="7968703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46"/>
    <w:rsid w:val="00040A57"/>
    <w:rsid w:val="001D3646"/>
    <w:rsid w:val="0044392D"/>
    <w:rsid w:val="00622AC7"/>
    <w:rsid w:val="008D3E46"/>
    <w:rsid w:val="00F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3D4D5"/>
  <w15:chartTrackingRefBased/>
  <w15:docId w15:val="{DB531938-767C-EB48-9360-429D6C0A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rmation">
    <w:name w:val="Contact Information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8D3E46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3E46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bleAmanfo/EuRadar" TargetMode="External"/><Relationship Id="rId13" Type="http://schemas.openxmlformats.org/officeDocument/2006/relationships/hyperlink" Target="https://open.spotify.com/artist/0NohTn2uyaIFmBEucyPEHt?si=43BFFWk7TMqwlVeI-8Kp3A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NobleAmanfo/Ninja_i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obleAmanfo/WaterSho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usic.apple.com/us/artist/definition/1462505489" TargetMode="External"/><Relationship Id="rId10" Type="http://schemas.openxmlformats.org/officeDocument/2006/relationships/hyperlink" Target="https://github.com/NobleAmanfo/VibesConcep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obleAmanfo/Finance_app" TargetMode="External"/><Relationship Id="rId14" Type="http://schemas.openxmlformats.org/officeDocument/2006/relationships/hyperlink" Target="https://open.spotify.com/artist/0NohTn2uyaIFmBEucyPEHt?si=IHWd08_7RMeAwHs97NChO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bleamanfo/Library/Containers/com.microsoft.Word/Data/Library/Application%20Support/Microsoft/Office/16.0/DTS/Search/%7bCFD919D7-EFD4-8948-8DF0-C0BB003A57C2%7dtf10002074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FB22173141834D998D2AC2EB8FD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071-91B6-6047-B702-F0D9CCD034B0}"/>
      </w:docPartPr>
      <w:docPartBody>
        <w:p w:rsidR="00000000" w:rsidRDefault="00000000">
          <w:pPr>
            <w:pStyle w:val="04FB22173141834D998D2AC2EB8FDE7B"/>
          </w:pPr>
          <w:r>
            <w:rPr>
              <w:lang w:val="en-GB" w:bidi="en-GB"/>
            </w:rPr>
            <w:t>Experience</w:t>
          </w:r>
        </w:p>
      </w:docPartBody>
    </w:docPart>
    <w:docPart>
      <w:docPartPr>
        <w:name w:val="555A3F5959262443AE1F9A7157D9A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8D951-AA6D-C146-B31B-3E5EE5D2286D}"/>
      </w:docPartPr>
      <w:docPartBody>
        <w:p w:rsidR="00000000" w:rsidRDefault="00000000">
          <w:pPr>
            <w:pStyle w:val="555A3F5959262443AE1F9A7157D9A268"/>
          </w:pPr>
          <w:r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64271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80"/>
    <w:rsid w:val="00714510"/>
    <w:rsid w:val="0085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7CF352DDBCB94CBC42E3D185549897">
    <w:name w:val="9C7CF352DDBCB94CBC42E3D185549897"/>
  </w:style>
  <w:style w:type="paragraph" w:customStyle="1" w:styleId="72B42E1C7C7F6F439DBC46E650748830">
    <w:name w:val="72B42E1C7C7F6F439DBC46E650748830"/>
  </w:style>
  <w:style w:type="paragraph" w:customStyle="1" w:styleId="D1E9E5410A0BBB43A08D03DEBA52961F">
    <w:name w:val="D1E9E5410A0BBB43A08D03DEBA52961F"/>
  </w:style>
  <w:style w:type="paragraph" w:customStyle="1" w:styleId="FBD471D827AD6C40ACE1E9A3195D4598">
    <w:name w:val="FBD471D827AD6C40ACE1E9A3195D4598"/>
  </w:style>
  <w:style w:type="paragraph" w:customStyle="1" w:styleId="04FB22173141834D998D2AC2EB8FDE7B">
    <w:name w:val="04FB22173141834D998D2AC2EB8FDE7B"/>
  </w:style>
  <w:style w:type="paragraph" w:customStyle="1" w:styleId="B52E689D790BC8428D47BB459FB00499">
    <w:name w:val="B52E689D790BC8428D47BB459FB00499"/>
  </w:style>
  <w:style w:type="paragraph" w:customStyle="1" w:styleId="3F2C1AD9806C9F42833DFDC4C48D65CD">
    <w:name w:val="3F2C1AD9806C9F42833DFDC4C48D65CD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9C1ABE9B5B6C9E449C76E96ACFCDD080">
    <w:name w:val="9C1ABE9B5B6C9E449C76E96ACFCDD080"/>
  </w:style>
  <w:style w:type="paragraph" w:customStyle="1" w:styleId="555A3F5959262443AE1F9A7157D9A268">
    <w:name w:val="555A3F5959262443AE1F9A7157D9A268"/>
  </w:style>
  <w:style w:type="paragraph" w:customStyle="1" w:styleId="54BDD8F761E39C4E9D53CE0F33BE7F42">
    <w:name w:val="54BDD8F761E39C4E9D53CE0F33BE7F42"/>
  </w:style>
  <w:style w:type="paragraph" w:customStyle="1" w:styleId="2AD1AADDB990DF4FB52BECB09F9B89F5">
    <w:name w:val="2AD1AADDB990DF4FB52BECB09F9B89F5"/>
  </w:style>
  <w:style w:type="paragraph" w:customStyle="1" w:styleId="726855A9F5762A41AC07775E96B45ADB">
    <w:name w:val="726855A9F5762A41AC07775E96B45ADB"/>
  </w:style>
  <w:style w:type="paragraph" w:customStyle="1" w:styleId="0C56B8F5C20F53439B328DBFC9527A09">
    <w:name w:val="0C56B8F5C20F53439B328DBFC9527A09"/>
    <w:rsid w:val="008506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A20FD-7C4A-4421-9540-98B63E0E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5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Amanfo, Noble</cp:lastModifiedBy>
  <cp:revision>3</cp:revision>
  <dcterms:created xsi:type="dcterms:W3CDTF">2022-12-01T17:26:00Z</dcterms:created>
  <dcterms:modified xsi:type="dcterms:W3CDTF">2022-12-01T17:34:00Z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